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9D" w:rsidRDefault="00362CEB">
      <w:r>
        <w:t xml:space="preserve">Short blurbs or infographics that demonstrate what the program is.  </w:t>
      </w:r>
    </w:p>
    <w:p w:rsidR="00362CEB" w:rsidRDefault="00362CEB">
      <w:r>
        <w:t>Jim and Jen – camp photos (k)</w:t>
      </w:r>
    </w:p>
    <w:p w:rsidR="00362CEB" w:rsidRDefault="00362CEB"/>
    <w:p w:rsidR="00362CEB" w:rsidRDefault="00362CEB">
      <w:r>
        <w:t>About Us – how it was founded, what it’s about</w:t>
      </w:r>
    </w:p>
    <w:p w:rsidR="00362CEB" w:rsidRDefault="00362CEB"/>
    <w:p w:rsidR="00362CEB" w:rsidRDefault="00362CEB">
      <w:r>
        <w:t>Resources – news about GET</w:t>
      </w:r>
      <w:r w:rsidR="00AF1CC4">
        <w:t xml:space="preserve"> </w:t>
      </w:r>
      <w:r>
        <w:t>IT and scratch</w:t>
      </w:r>
      <w:r w:rsidR="00D86440">
        <w:t>, ‘if your kid is interested here are some links…’</w:t>
      </w:r>
    </w:p>
    <w:p w:rsidR="00D86440" w:rsidRDefault="00D86440"/>
    <w:p w:rsidR="00D86440" w:rsidRDefault="00D86440">
      <w:r>
        <w:t>Program Overview – infographic, different lengths</w:t>
      </w:r>
    </w:p>
    <w:p w:rsidR="00D86440" w:rsidRDefault="00D86440"/>
    <w:p w:rsidR="00D86440" w:rsidRDefault="00D86440">
      <w:r>
        <w:t xml:space="preserve">Contact Us – </w:t>
      </w:r>
      <w:r w:rsidR="00AF1CC4">
        <w:t>How to Book – Media inquiries</w:t>
      </w:r>
    </w:p>
    <w:p w:rsidR="00D86440" w:rsidRDefault="00D86440"/>
    <w:p w:rsidR="00D86440" w:rsidRDefault="00D86440">
      <w:r>
        <w:t>Get Involved</w:t>
      </w:r>
      <w:r w:rsidR="00AF1CC4">
        <w:t xml:space="preserve"> - </w:t>
      </w:r>
      <w:r w:rsidR="00AF1CC4">
        <w:t>Volunteer info</w:t>
      </w:r>
      <w:r w:rsidR="00AF1CC4">
        <w:t xml:space="preserve"> – Sponsorship</w:t>
      </w:r>
    </w:p>
    <w:p w:rsidR="00AF1CC4" w:rsidRDefault="00AF1CC4"/>
    <w:p w:rsidR="00AF1CC4" w:rsidRDefault="00AF1CC4">
      <w:r>
        <w:t>Logo</w:t>
      </w:r>
    </w:p>
    <w:p w:rsidR="00AF1CC4" w:rsidRDefault="00AF1CC4" w:rsidP="00AF1CC4">
      <w:pPr>
        <w:pStyle w:val="ListParagraph"/>
        <w:numPr>
          <w:ilvl w:val="0"/>
          <w:numId w:val="1"/>
        </w:numPr>
      </w:pPr>
      <w:r>
        <w:t>Blaze Orange and Navy</w:t>
      </w:r>
    </w:p>
    <w:p w:rsidR="00AF1CC4" w:rsidRDefault="00AF1CC4" w:rsidP="00AF1CC4"/>
    <w:p w:rsidR="00AF1CC4" w:rsidRDefault="00AF1CC4" w:rsidP="00AF1CC4">
      <w:r>
        <w:t xml:space="preserve">Spin-off -&gt; </w:t>
      </w:r>
      <w:proofErr w:type="gramStart"/>
      <w:r>
        <w:t>kids</w:t>
      </w:r>
      <w:proofErr w:type="gramEnd"/>
      <w:r>
        <w:t xml:space="preserve"> code camp</w:t>
      </w:r>
    </w:p>
    <w:p w:rsidR="00AF1CC4" w:rsidRDefault="00AF1CC4" w:rsidP="00AF1CC4"/>
    <w:p w:rsidR="00AF1CC4" w:rsidRDefault="00AF1CC4" w:rsidP="00AF1CC4">
      <w:bookmarkStart w:id="0" w:name="_GoBack"/>
      <w:bookmarkEnd w:id="0"/>
    </w:p>
    <w:p w:rsidR="00D86440" w:rsidRDefault="00D86440"/>
    <w:p w:rsidR="00D86440" w:rsidRDefault="00D86440"/>
    <w:p w:rsidR="00D86440" w:rsidRDefault="00D86440"/>
    <w:sectPr w:rsidR="00D8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37C34"/>
    <w:multiLevelType w:val="hybridMultilevel"/>
    <w:tmpl w:val="5538CA68"/>
    <w:lvl w:ilvl="0" w:tplc="3F1ED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EB"/>
    <w:rsid w:val="00362CEB"/>
    <w:rsid w:val="00373F9D"/>
    <w:rsid w:val="00AF1CC4"/>
    <w:rsid w:val="00B90F25"/>
    <w:rsid w:val="00D8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05CA5-F1D9-41B5-892B-CBAE2B45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chwer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Schwert</dc:creator>
  <cp:keywords/>
  <dc:description/>
  <cp:lastModifiedBy>Sandi Schwert</cp:lastModifiedBy>
  <cp:revision>1</cp:revision>
  <dcterms:created xsi:type="dcterms:W3CDTF">2015-06-19T23:51:00Z</dcterms:created>
  <dcterms:modified xsi:type="dcterms:W3CDTF">2015-06-20T00:29:00Z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